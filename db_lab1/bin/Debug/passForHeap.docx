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0C52" w14:textId="77777777" w:rsidR="00F7124E" w:rsidRDefault="00F7124E" w:rsidP="00A340F2">
      <w:pPr>
        <w:rPr>
          <w:noProof/>
        </w:rPr>
      </w:pPr>
      <w:bookmarkStart w:id="0" w:name="_GoBack"/>
      <w:bookmarkEnd w:id="0"/>
    </w:p>
    <w:tbl>
      <w:tblPr>
        <w:tblStyle w:val="Contenttable"/>
        <w:tblpPr w:leftFromText="180" w:rightFromText="180" w:vertAnchor="text" w:horzAnchor="page" w:tblpX="1" w:tblpY="110"/>
        <w:tblW w:w="5731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1823"/>
        <w:gridCol w:w="1823"/>
        <w:gridCol w:w="1824"/>
        <w:gridCol w:w="1823"/>
        <w:gridCol w:w="1824"/>
        <w:gridCol w:w="239"/>
        <w:gridCol w:w="2693"/>
      </w:tblGrid>
      <w:tr w:rsidR="008142EF" w14:paraId="23ADDDB2" w14:textId="77777777" w:rsidTr="00D7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5"/>
          <w:tblHeader/>
        </w:trPr>
        <w:tc>
          <w:tcPr>
            <w:tcW w:w="1823" w:type="dxa"/>
            <w:hideMark/>
          </w:tcPr>
          <w:p w14:paraId="2444B9A3" w14:textId="77777777" w:rsidR="004F4067" w:rsidRDefault="004F4067" w:rsidP="00D458DF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Name</w:t>
            </w:r>
          </w:p>
        </w:tc>
        <w:tc>
          <w:tcPr>
            <w:tcW w:w="1823" w:type="dxa"/>
            <w:hideMark/>
          </w:tcPr>
          <w:p w14:paraId="7B92647C" w14:textId="77777777" w:rsidR="004F4067" w:rsidRDefault="004F4067" w:rsidP="00D458DF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Country</w:t>
            </w:r>
          </w:p>
        </w:tc>
        <w:tc>
          <w:tcPr>
            <w:tcW w:w="1824" w:type="dxa"/>
            <w:hideMark/>
          </w:tcPr>
          <w:p w14:paraId="3A25EF6E" w14:textId="77777777" w:rsidR="004F4067" w:rsidRDefault="004F4067" w:rsidP="00D458DF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Telefon</w:t>
            </w:r>
          </w:p>
        </w:tc>
        <w:tc>
          <w:tcPr>
            <w:tcW w:w="1823" w:type="dxa"/>
            <w:hideMark/>
          </w:tcPr>
          <w:p w14:paraId="5C5F334A" w14:textId="77777777" w:rsidR="004F4067" w:rsidRDefault="004F4067" w:rsidP="00D458DF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Mail</w:t>
            </w:r>
          </w:p>
        </w:tc>
        <w:tc>
          <w:tcPr>
            <w:tcW w:w="1824" w:type="dxa"/>
          </w:tcPr>
          <w:p w14:paraId="4B3F800A" w14:textId="25EA5FA2" w:rsidR="004F4067" w:rsidRDefault="004F4067" w:rsidP="00D458DF">
            <w:pPr>
              <w:pStyle w:val="Style1"/>
              <w:framePr w:hSpace="0" w:wrap="auto" w:vAnchor="margin" w:hAnchor="text" w:xAlign="left" w:yAlign="inline"/>
              <w:jc w:val="center"/>
              <w:rPr>
                <w:caps w:val="0"/>
              </w:rPr>
            </w:pPr>
            <w:r>
              <w:t>Start</w:t>
            </w:r>
          </w:p>
          <w:p w14:paraId="5E1FD786" w14:textId="77777777" w:rsidR="004F4067" w:rsidRDefault="004F4067" w:rsidP="00D458DF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position</w:t>
            </w:r>
          </w:p>
        </w:tc>
        <w:tc>
          <w:tcPr>
            <w:tcW w:w="239" w:type="dxa"/>
          </w:tcPr>
          <w:p w14:paraId="069C0BFF" w14:textId="77777777" w:rsidR="004F4067" w:rsidRDefault="004F4067" w:rsidP="00D458DF">
            <w:pPr>
              <w:pStyle w:val="Style1"/>
              <w:framePr w:hSpace="0" w:wrap="auto" w:vAnchor="margin" w:hAnchor="text" w:xAlign="left" w:yAlign="inline"/>
              <w:ind w:left="-6266"/>
              <w:jc w:val="center"/>
            </w:pPr>
            <w:r>
              <w:t>Race name + date</w:t>
            </w:r>
          </w:p>
        </w:tc>
        <w:tc>
          <w:tcPr>
            <w:tcW w:w="2693" w:type="dxa"/>
          </w:tcPr>
          <w:p w14:paraId="3427D830" w14:textId="2B6385DF" w:rsidR="004F4067" w:rsidRDefault="008142EF" w:rsidP="00D458DF">
            <w:pPr>
              <w:pStyle w:val="Style1"/>
              <w:framePr w:hSpace="0" w:wrap="auto" w:vAnchor="margin" w:hAnchor="text" w:xAlign="left" w:yAlign="inline"/>
              <w:jc w:val="center"/>
              <w:rPr>
                <w:caps w:val="0"/>
              </w:rPr>
            </w:pPr>
            <w:r>
              <w:t>Race Name</w:t>
            </w:r>
          </w:p>
          <w:p w14:paraId="2B84E0B9" w14:textId="09AC66FB" w:rsidR="008142EF" w:rsidRDefault="008142EF" w:rsidP="00D458DF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Date</w:t>
            </w:r>
          </w:p>
        </w:tc>
      </w:tr>
    </w:tbl>
    <w:p w14:paraId="7FCD3A64" w14:textId="77777777" w:rsidR="000E7C40" w:rsidRDefault="000E7C40"/>
    <w:p w14:paraId="7F460BFB" w14:textId="77777777" w:rsidR="000E7C40" w:rsidRDefault="000E7C40"/>
    <w:tbl>
      <w:tblPr>
        <w:tblStyle w:val="TableGrid"/>
        <w:tblW w:w="11779" w:type="dxa"/>
        <w:tblInd w:w="-585" w:type="dxa"/>
        <w:tblLook w:val="04A0" w:firstRow="1" w:lastRow="0" w:firstColumn="1" w:lastColumn="0" w:noHBand="0" w:noVBand="1"/>
      </w:tblPr>
      <w:tblGrid>
        <w:gridCol w:w="1750"/>
        <w:gridCol w:w="1750"/>
        <w:gridCol w:w="1750"/>
        <w:gridCol w:w="1750"/>
        <w:gridCol w:w="1751"/>
        <w:gridCol w:w="3028"/>
      </w:tblGrid>
      <w:tr w:rsidR="00716C04" w14:paraId="1401F0E1" w14:textId="77777777" w:rsidTr="00DF13B4">
        <w:trPr>
          <w:trHeight w:val="680"/>
        </w:trPr>
        <w:tc>
          <w:tcPr>
            <w:tcW w:w="1750" w:type="dxa"/>
          </w:tcPr>
          <w:p w14:paraId="4E39DE6D" w14:textId="77777777" w:rsidR="00716C04" w:rsidRDefault="00716C04" w:rsidP="00A36725"/>
        </w:tc>
        <w:tc>
          <w:tcPr>
            <w:tcW w:w="1750" w:type="dxa"/>
          </w:tcPr>
          <w:p w14:paraId="1D16CFBF" w14:textId="77777777" w:rsidR="00716C04" w:rsidRDefault="00716C04" w:rsidP="00A36725"/>
        </w:tc>
        <w:tc>
          <w:tcPr>
            <w:tcW w:w="1750" w:type="dxa"/>
          </w:tcPr>
          <w:p w14:paraId="0F2C8531" w14:textId="77777777" w:rsidR="00716C04" w:rsidRDefault="00716C04" w:rsidP="00A36725"/>
        </w:tc>
        <w:tc>
          <w:tcPr>
            <w:tcW w:w="1750" w:type="dxa"/>
          </w:tcPr>
          <w:p w14:paraId="39FE621F" w14:textId="77777777" w:rsidR="00716C04" w:rsidRDefault="00716C04" w:rsidP="00A36725"/>
        </w:tc>
        <w:tc>
          <w:tcPr>
            <w:tcW w:w="1751" w:type="dxa"/>
          </w:tcPr>
          <w:p w14:paraId="6F071760" w14:textId="77777777" w:rsidR="00716C04" w:rsidRDefault="00716C04" w:rsidP="00A36725"/>
        </w:tc>
        <w:tc>
          <w:tcPr>
            <w:tcW w:w="3028" w:type="dxa"/>
          </w:tcPr>
          <w:p w14:paraId="7E18AF17" w14:textId="77777777" w:rsidR="00716C04" w:rsidRDefault="00716C04" w:rsidP="00A36725"/>
        </w:tc>
      </w:tr>
    </w:tbl>
    <w:p w14:paraId="3792CC38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C6F6" w14:textId="77777777" w:rsidR="00FC0E4C" w:rsidRDefault="00FC0E4C">
      <w:pPr>
        <w:spacing w:line="240" w:lineRule="auto"/>
      </w:pPr>
      <w:r>
        <w:separator/>
      </w:r>
    </w:p>
    <w:p w14:paraId="1D6EAF40" w14:textId="77777777" w:rsidR="00FC0E4C" w:rsidRDefault="00FC0E4C"/>
  </w:endnote>
  <w:endnote w:type="continuationSeparator" w:id="0">
    <w:p w14:paraId="2615B1B5" w14:textId="77777777" w:rsidR="00FC0E4C" w:rsidRDefault="00FC0E4C">
      <w:pPr>
        <w:spacing w:line="240" w:lineRule="auto"/>
      </w:pPr>
      <w:r>
        <w:continuationSeparator/>
      </w:r>
    </w:p>
    <w:p w14:paraId="294F42B3" w14:textId="77777777" w:rsidR="00FC0E4C" w:rsidRDefault="00FC0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3CEB" w14:textId="77777777" w:rsidR="007201A7" w:rsidRDefault="007201A7">
    <w:pPr>
      <w:pStyle w:val="Footer"/>
    </w:pPr>
  </w:p>
  <w:p w14:paraId="7F3BCCD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3B58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574867" wp14:editId="6F817CA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B607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574867" id="Freeform: Shape 8" o:spid="_x0000_s1026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AEB607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6D3F7" w14:textId="77777777" w:rsidR="00FC0E4C" w:rsidRDefault="00FC0E4C">
      <w:pPr>
        <w:spacing w:line="240" w:lineRule="auto"/>
      </w:pPr>
      <w:r>
        <w:separator/>
      </w:r>
    </w:p>
    <w:p w14:paraId="716E834B" w14:textId="77777777" w:rsidR="00FC0E4C" w:rsidRDefault="00FC0E4C"/>
  </w:footnote>
  <w:footnote w:type="continuationSeparator" w:id="0">
    <w:p w14:paraId="6DBB6570" w14:textId="77777777" w:rsidR="00FC0E4C" w:rsidRDefault="00FC0E4C">
      <w:pPr>
        <w:spacing w:line="240" w:lineRule="auto"/>
      </w:pPr>
      <w:r>
        <w:continuationSeparator/>
      </w:r>
    </w:p>
    <w:p w14:paraId="492F6EE0" w14:textId="77777777" w:rsidR="00FC0E4C" w:rsidRDefault="00FC0E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4665" w14:textId="77777777" w:rsidR="007201A7" w:rsidRDefault="007201A7"/>
  <w:p w14:paraId="44C4891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AB5F9" w14:textId="77777777" w:rsidR="00B2208F" w:rsidRDefault="00B2208F" w:rsidP="00B2208F">
    <w:pPr>
      <w:pStyle w:val="Title"/>
      <w:ind w:left="0"/>
    </w:pPr>
    <w:r>
      <w:t>Report</w:t>
    </w:r>
  </w:p>
  <w:p w14:paraId="2DFAE973" w14:textId="3E868D14" w:rsidR="00B2208F" w:rsidRDefault="00B2208F" w:rsidP="00B2208F">
    <w:pPr>
      <w:rPr>
        <w:rFonts w:asciiTheme="majorHAnsi" w:hAnsiTheme="majorHAnsi"/>
        <w:color w:val="000000" w:themeColor="text1"/>
        <w:sz w:val="32"/>
        <w:szCs w:val="32"/>
      </w:rPr>
    </w:pPr>
    <w:r w:rsidRPr="00D82685">
      <w:rPr>
        <w:sz w:val="48"/>
        <w:szCs w:val="48"/>
      </w:rPr>
      <w:t>Pass to the heap</w:t>
    </w:r>
  </w:p>
  <w:p w14:paraId="60E8AEAA" w14:textId="621DD82C" w:rsidR="00B2208F" w:rsidRDefault="000852D8" w:rsidP="00B2208F">
    <w:pPr>
      <w:rPr>
        <w:rFonts w:asciiTheme="majorHAnsi" w:hAnsiTheme="majorHAnsi"/>
        <w:color w:val="000000" w:themeColor="text1"/>
        <w:sz w:val="32"/>
        <w:szCs w:val="32"/>
      </w:rPr>
    </w:pPr>
    <w:sdt>
      <w:sdtPr>
        <w:rPr>
          <w:rFonts w:asciiTheme="majorHAnsi" w:hAnsiTheme="majorHAnsi"/>
          <w:color w:val="000000" w:themeColor="text1"/>
          <w:sz w:val="32"/>
          <w:szCs w:val="32"/>
        </w:rPr>
        <w:alias w:val="Date:"/>
        <w:tag w:val="Date:"/>
        <w:id w:val="-865594733"/>
        <w:placeholder>
          <w:docPart w:val="E932D4B7347C4E5BAC6E65842C2A9839"/>
        </w:placeholder>
        <w:temporary/>
        <w:showingPlcHdr/>
        <w15:appearance w15:val="hidden"/>
      </w:sdtPr>
      <w:sdtEndPr/>
      <w:sdtContent>
        <w:r w:rsidR="00B2208F" w:rsidRPr="00064E3E">
          <w:rPr>
            <w:rStyle w:val="DateChar"/>
          </w:rPr>
          <w:t>DATE</w:t>
        </w:r>
      </w:sdtContent>
    </w:sdt>
  </w:p>
  <w:p w14:paraId="1F79EE1C" w14:textId="3753B44F" w:rsidR="00A36725" w:rsidRDefault="00B2208F" w:rsidP="00B2208F">
    <w:r>
      <w:rPr>
        <w:rFonts w:cstheme="minorHAnsi"/>
        <w:color w:val="000000" w:themeColor="text1"/>
        <w:sz w:val="32"/>
        <w:szCs w:val="32"/>
      </w:rPr>
      <w:fldChar w:fldCharType="begin"/>
    </w:r>
    <w:r>
      <w:rPr>
        <w:rFonts w:cstheme="minorHAnsi"/>
        <w:color w:val="000000" w:themeColor="text1"/>
        <w:sz w:val="32"/>
        <w:szCs w:val="32"/>
      </w:rPr>
      <w:instrText xml:space="preserve"> DATE \@ "dddd, MMMM d, yyyy" </w:instrText>
    </w:r>
    <w:r>
      <w:rPr>
        <w:rFonts w:cstheme="minorHAnsi"/>
        <w:color w:val="000000" w:themeColor="text1"/>
        <w:sz w:val="32"/>
        <w:szCs w:val="32"/>
      </w:rPr>
      <w:fldChar w:fldCharType="separate"/>
    </w:r>
    <w:r w:rsidR="000852D8">
      <w:rPr>
        <w:rFonts w:cstheme="minorHAnsi"/>
        <w:noProof/>
        <w:color w:val="000000" w:themeColor="text1"/>
        <w:sz w:val="32"/>
        <w:szCs w:val="32"/>
      </w:rPr>
      <w:t>Tuesday, November 24, 2020</w:t>
    </w:r>
    <w:r>
      <w:rPr>
        <w:rFonts w:cstheme="minorHAnsi"/>
        <w:color w:val="000000" w:themeColor="text1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85"/>
    <w:rsid w:val="00064E3E"/>
    <w:rsid w:val="00076618"/>
    <w:rsid w:val="00077551"/>
    <w:rsid w:val="000852D8"/>
    <w:rsid w:val="000A6E91"/>
    <w:rsid w:val="000E7C40"/>
    <w:rsid w:val="001817A4"/>
    <w:rsid w:val="00187089"/>
    <w:rsid w:val="001A035C"/>
    <w:rsid w:val="001B2413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67EEF"/>
    <w:rsid w:val="003D23A0"/>
    <w:rsid w:val="00466C9D"/>
    <w:rsid w:val="004858C9"/>
    <w:rsid w:val="004870D2"/>
    <w:rsid w:val="004A10E9"/>
    <w:rsid w:val="004F4067"/>
    <w:rsid w:val="00517C96"/>
    <w:rsid w:val="005E394D"/>
    <w:rsid w:val="00662DFA"/>
    <w:rsid w:val="006B4542"/>
    <w:rsid w:val="006F038A"/>
    <w:rsid w:val="00716C04"/>
    <w:rsid w:val="007201A7"/>
    <w:rsid w:val="007A2021"/>
    <w:rsid w:val="007B4FC5"/>
    <w:rsid w:val="007E0DF2"/>
    <w:rsid w:val="007E1D3F"/>
    <w:rsid w:val="007F3DF4"/>
    <w:rsid w:val="008142EF"/>
    <w:rsid w:val="00865DB9"/>
    <w:rsid w:val="0089202B"/>
    <w:rsid w:val="008B5297"/>
    <w:rsid w:val="009415D1"/>
    <w:rsid w:val="00947F34"/>
    <w:rsid w:val="009D3F3C"/>
    <w:rsid w:val="00A340F2"/>
    <w:rsid w:val="00A36725"/>
    <w:rsid w:val="00A62F29"/>
    <w:rsid w:val="00AD0193"/>
    <w:rsid w:val="00B2208F"/>
    <w:rsid w:val="00B45263"/>
    <w:rsid w:val="00B66C63"/>
    <w:rsid w:val="00B727BE"/>
    <w:rsid w:val="00C34E0B"/>
    <w:rsid w:val="00CE3710"/>
    <w:rsid w:val="00CF2287"/>
    <w:rsid w:val="00D33124"/>
    <w:rsid w:val="00D458DF"/>
    <w:rsid w:val="00D73210"/>
    <w:rsid w:val="00D74D37"/>
    <w:rsid w:val="00D82685"/>
    <w:rsid w:val="00DF13B4"/>
    <w:rsid w:val="00EB63A0"/>
    <w:rsid w:val="00EC16CD"/>
    <w:rsid w:val="00F65B05"/>
    <w:rsid w:val="00F7124E"/>
    <w:rsid w:val="00FC0E4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69D1E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mi\AppData\Local\Microsoft\Office\16.0\DTS\en-US%7b6DA6A219-77B6-425E-A887-962567AFE536%7d\%7bEF00117E-3441-4DF7-B631-E49ACC35FDE6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32D4B7347C4E5BAC6E65842C2A9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43D1-2B14-474E-BC91-01F89182910C}"/>
      </w:docPartPr>
      <w:docPartBody>
        <w:p w:rsidR="00725991" w:rsidRDefault="00962FBE" w:rsidP="00962FBE">
          <w:pPr>
            <w:pStyle w:val="E932D4B7347C4E5BAC6E65842C2A9839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A"/>
    <w:rsid w:val="00205D50"/>
    <w:rsid w:val="004B37A7"/>
    <w:rsid w:val="00725991"/>
    <w:rsid w:val="00962FBE"/>
    <w:rsid w:val="00F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5E1C8AC3C497C80FB46A2A2D5DA81">
    <w:name w:val="7495E1C8AC3C497C80FB46A2A2D5DA81"/>
  </w:style>
  <w:style w:type="paragraph" w:styleId="Date">
    <w:name w:val="Date"/>
    <w:basedOn w:val="Normal"/>
    <w:next w:val="Normal"/>
    <w:link w:val="DateChar"/>
    <w:uiPriority w:val="99"/>
    <w:rsid w:val="00962FBE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962FBE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985162D77D946E6BB33B76F34810F9C">
    <w:name w:val="0985162D77D946E6BB33B76F34810F9C"/>
  </w:style>
  <w:style w:type="paragraph" w:customStyle="1" w:styleId="981492B1F0134B21A38DCEF4CF3F7B47">
    <w:name w:val="981492B1F0134B21A38DCEF4CF3F7B47"/>
  </w:style>
  <w:style w:type="paragraph" w:customStyle="1" w:styleId="95906226F8B64ACFA27A179D89081161">
    <w:name w:val="95906226F8B64ACFA27A179D89081161"/>
  </w:style>
  <w:style w:type="paragraph" w:customStyle="1" w:styleId="240F12D091C24C55A2A9D9738A683B98">
    <w:name w:val="240F12D091C24C55A2A9D9738A683B98"/>
  </w:style>
  <w:style w:type="paragraph" w:customStyle="1" w:styleId="2E4F531A38EF4889853B5444678FD82A">
    <w:name w:val="2E4F531A38EF4889853B5444678FD82A"/>
  </w:style>
  <w:style w:type="paragraph" w:customStyle="1" w:styleId="9BD54CF6BE234D12AF038E0212698BD7">
    <w:name w:val="9BD54CF6BE234D12AF038E0212698BD7"/>
  </w:style>
  <w:style w:type="paragraph" w:customStyle="1" w:styleId="22BAECEEA67E44498EC1923533C42D26">
    <w:name w:val="22BAECEEA67E44498EC1923533C42D26"/>
  </w:style>
  <w:style w:type="paragraph" w:customStyle="1" w:styleId="5124E91B17C9458FAD9F41AA74A290D0">
    <w:name w:val="5124E91B17C9458FAD9F41AA74A290D0"/>
  </w:style>
  <w:style w:type="paragraph" w:customStyle="1" w:styleId="A08B767D5D6144F381AE0100DB900700">
    <w:name w:val="A08B767D5D6144F381AE0100DB900700"/>
  </w:style>
  <w:style w:type="paragraph" w:customStyle="1" w:styleId="A1AA19408D094AF296504BCDC66968E1">
    <w:name w:val="A1AA19408D094AF296504BCDC66968E1"/>
  </w:style>
  <w:style w:type="paragraph" w:customStyle="1" w:styleId="9AC9ECD15785441383AAF672085E3771">
    <w:name w:val="9AC9ECD15785441383AAF672085E3771"/>
  </w:style>
  <w:style w:type="paragraph" w:customStyle="1" w:styleId="AAA30F2CC7E342F7AF89C4F34F964CB5">
    <w:name w:val="AAA30F2CC7E342F7AF89C4F34F964CB5"/>
  </w:style>
  <w:style w:type="paragraph" w:customStyle="1" w:styleId="B1C77CCF90E34997AB11A2486775B521">
    <w:name w:val="B1C77CCF90E34997AB11A2486775B521"/>
  </w:style>
  <w:style w:type="paragraph" w:customStyle="1" w:styleId="C8F3B4E1DABD49BCA1D1297602177FF3">
    <w:name w:val="C8F3B4E1DABD49BCA1D1297602177FF3"/>
  </w:style>
  <w:style w:type="paragraph" w:customStyle="1" w:styleId="4ABF5A503E7D4D099F4CD97C6BA15DC6">
    <w:name w:val="4ABF5A503E7D4D099F4CD97C6BA15DC6"/>
  </w:style>
  <w:style w:type="paragraph" w:customStyle="1" w:styleId="FCA1D56BF44A478794BEE765661E9C3D">
    <w:name w:val="FCA1D56BF44A478794BEE765661E9C3D"/>
  </w:style>
  <w:style w:type="paragraph" w:customStyle="1" w:styleId="2B3EBE6E158848EBB61CAF8B09B0859B">
    <w:name w:val="2B3EBE6E158848EBB61CAF8B09B0859B"/>
  </w:style>
  <w:style w:type="paragraph" w:customStyle="1" w:styleId="D05E006ED04B4A7A97877F0B7616C9A9">
    <w:name w:val="D05E006ED04B4A7A97877F0B7616C9A9"/>
  </w:style>
  <w:style w:type="paragraph" w:customStyle="1" w:styleId="62A8B814C77F49599C93E18A5CEE1C2E">
    <w:name w:val="62A8B814C77F49599C93E18A5CEE1C2E"/>
  </w:style>
  <w:style w:type="paragraph" w:customStyle="1" w:styleId="EAB394C9DC70444C82A7FC026324FF27">
    <w:name w:val="EAB394C9DC70444C82A7FC026324FF27"/>
  </w:style>
  <w:style w:type="paragraph" w:customStyle="1" w:styleId="67231E2E6D8D4F14BF93A84E461629B1">
    <w:name w:val="67231E2E6D8D4F14BF93A84E461629B1"/>
  </w:style>
  <w:style w:type="paragraph" w:customStyle="1" w:styleId="AFB3B99BC35D446FAAB3AE78D61752C2">
    <w:name w:val="AFB3B99BC35D446FAAB3AE78D61752C2"/>
  </w:style>
  <w:style w:type="paragraph" w:customStyle="1" w:styleId="BB191EFD94B34372BB776DCA2B11BF30">
    <w:name w:val="BB191EFD94B34372BB776DCA2B11BF30"/>
  </w:style>
  <w:style w:type="paragraph" w:customStyle="1" w:styleId="2F2C49648FBD45458B186B1AD5195B96">
    <w:name w:val="2F2C49648FBD45458B186B1AD5195B96"/>
  </w:style>
  <w:style w:type="paragraph" w:customStyle="1" w:styleId="273B8EE94F9B4FC9B4199D23AB23DA15">
    <w:name w:val="273B8EE94F9B4FC9B4199D23AB23DA15"/>
  </w:style>
  <w:style w:type="paragraph" w:customStyle="1" w:styleId="96053FC4F07246ACA39F19F5C779D7AE">
    <w:name w:val="96053FC4F07246ACA39F19F5C779D7AE"/>
  </w:style>
  <w:style w:type="paragraph" w:customStyle="1" w:styleId="00CC07FF8D5F433C9E58C71A6BE46DA7">
    <w:name w:val="00CC07FF8D5F433C9E58C71A6BE46DA7"/>
  </w:style>
  <w:style w:type="paragraph" w:customStyle="1" w:styleId="186391606FD44792844D235618AC29B8">
    <w:name w:val="186391606FD44792844D235618AC29B8"/>
  </w:style>
  <w:style w:type="paragraph" w:customStyle="1" w:styleId="501B7C7F5BAE4FFDAFB49F63842AD8DB">
    <w:name w:val="501B7C7F5BAE4FFDAFB49F63842AD8DB"/>
  </w:style>
  <w:style w:type="paragraph" w:customStyle="1" w:styleId="D130C15832474F1B9000F1DE70BFD00D">
    <w:name w:val="D130C15832474F1B9000F1DE70BFD00D"/>
  </w:style>
  <w:style w:type="paragraph" w:customStyle="1" w:styleId="93CBDEB45EFF4FACA5D6F8D585FE2374">
    <w:name w:val="93CBDEB45EFF4FACA5D6F8D585FE2374"/>
  </w:style>
  <w:style w:type="paragraph" w:customStyle="1" w:styleId="A166A354C292433CA7FFC753A792D504">
    <w:name w:val="A166A354C292433CA7FFC753A792D504"/>
  </w:style>
  <w:style w:type="paragraph" w:customStyle="1" w:styleId="3ABBC78684EF4B37B08A9C7B4FD3C755">
    <w:name w:val="3ABBC78684EF4B37B08A9C7B4FD3C755"/>
  </w:style>
  <w:style w:type="paragraph" w:customStyle="1" w:styleId="B09798EC3ED245C5B8C8ABEFA0CE9882">
    <w:name w:val="B09798EC3ED245C5B8C8ABEFA0CE9882"/>
  </w:style>
  <w:style w:type="paragraph" w:customStyle="1" w:styleId="0D0D906DA83A4451BF8BB855BE78D62B">
    <w:name w:val="0D0D906DA83A4451BF8BB855BE78D62B"/>
  </w:style>
  <w:style w:type="paragraph" w:customStyle="1" w:styleId="72859B33261D4231ACCA144276779C58">
    <w:name w:val="72859B33261D4231ACCA144276779C58"/>
  </w:style>
  <w:style w:type="paragraph" w:customStyle="1" w:styleId="B97F6FAE6FEA44C890293E210E256FB1">
    <w:name w:val="B97F6FAE6FEA44C890293E210E256FB1"/>
  </w:style>
  <w:style w:type="paragraph" w:customStyle="1" w:styleId="478A903DF0BB4759B6CE51D96153D6BD">
    <w:name w:val="478A903DF0BB4759B6CE51D96153D6BD"/>
  </w:style>
  <w:style w:type="paragraph" w:customStyle="1" w:styleId="9312070BC4A44501B89E038EED5C3268">
    <w:name w:val="9312070BC4A44501B89E038EED5C3268"/>
  </w:style>
  <w:style w:type="paragraph" w:customStyle="1" w:styleId="9343A47336A34354B0DA087487D215CA">
    <w:name w:val="9343A47336A34354B0DA087487D215CA"/>
  </w:style>
  <w:style w:type="paragraph" w:customStyle="1" w:styleId="7589ABDC413248E29FFF40784824C622">
    <w:name w:val="7589ABDC413248E29FFF40784824C622"/>
  </w:style>
  <w:style w:type="paragraph" w:customStyle="1" w:styleId="966C2212390D4861963210A07E7CC195">
    <w:name w:val="966C2212390D4861963210A07E7CC195"/>
  </w:style>
  <w:style w:type="paragraph" w:customStyle="1" w:styleId="E8753F3F92964FD099E66B12CF993B64">
    <w:name w:val="E8753F3F92964FD099E66B12CF993B64"/>
  </w:style>
  <w:style w:type="paragraph" w:customStyle="1" w:styleId="672B36BFDCD148BB996786D2AB534BE9">
    <w:name w:val="672B36BFDCD148BB996786D2AB534BE9"/>
  </w:style>
  <w:style w:type="paragraph" w:customStyle="1" w:styleId="5E91900A70F147F786C2BF2E586B0054">
    <w:name w:val="5E91900A70F147F786C2BF2E586B0054"/>
  </w:style>
  <w:style w:type="paragraph" w:customStyle="1" w:styleId="8A904CC3387B4CF396F0729C7437B5E6">
    <w:name w:val="8A904CC3387B4CF396F0729C7437B5E6"/>
  </w:style>
  <w:style w:type="paragraph" w:customStyle="1" w:styleId="C3E921EA47CE43389F3B6AD27D8B2AC4">
    <w:name w:val="C3E921EA47CE43389F3B6AD27D8B2AC4"/>
  </w:style>
  <w:style w:type="paragraph" w:customStyle="1" w:styleId="857716EB8F6D4A2E972CF87367900AA8">
    <w:name w:val="857716EB8F6D4A2E972CF87367900AA8"/>
  </w:style>
  <w:style w:type="paragraph" w:customStyle="1" w:styleId="2F93D86FAE064B8E971940C263F8E4BE">
    <w:name w:val="2F93D86FAE064B8E971940C263F8E4BE"/>
  </w:style>
  <w:style w:type="paragraph" w:customStyle="1" w:styleId="EB61377CF0CE46838C958088AD4F2586">
    <w:name w:val="EB61377CF0CE46838C958088AD4F2586"/>
  </w:style>
  <w:style w:type="paragraph" w:customStyle="1" w:styleId="770487AB50F8441A83B965426564CAAC">
    <w:name w:val="770487AB50F8441A83B965426564CAAC"/>
  </w:style>
  <w:style w:type="paragraph" w:customStyle="1" w:styleId="DFCBB793D3E34F52811D2854E8268F72">
    <w:name w:val="DFCBB793D3E34F52811D2854E8268F72"/>
  </w:style>
  <w:style w:type="paragraph" w:customStyle="1" w:styleId="795D37349BCA42B6AFD3D382A4DBDC13">
    <w:name w:val="795D37349BCA42B6AFD3D382A4DBDC13"/>
    <w:rsid w:val="00FF42DA"/>
  </w:style>
  <w:style w:type="paragraph" w:customStyle="1" w:styleId="466F8F7153D442C09F21DE9B6456F729">
    <w:name w:val="466F8F7153D442C09F21DE9B6456F729"/>
    <w:rsid w:val="00FF42DA"/>
  </w:style>
  <w:style w:type="paragraph" w:customStyle="1" w:styleId="2732BDD5881C4C45A1F77669EB5448C7">
    <w:name w:val="2732BDD5881C4C45A1F77669EB5448C7"/>
    <w:rsid w:val="00FF42DA"/>
  </w:style>
  <w:style w:type="paragraph" w:customStyle="1" w:styleId="5A127D95EBC646B094C2EADA7AE0ECD9">
    <w:name w:val="5A127D95EBC646B094C2EADA7AE0ECD9"/>
    <w:rsid w:val="00FF42DA"/>
  </w:style>
  <w:style w:type="paragraph" w:customStyle="1" w:styleId="8B482EB6C3F64E8A94E040845912C8FD">
    <w:name w:val="8B482EB6C3F64E8A94E040845912C8FD"/>
    <w:rsid w:val="00FF42DA"/>
  </w:style>
  <w:style w:type="paragraph" w:customStyle="1" w:styleId="00F85AD4761149FDB9BA3D51D9089352">
    <w:name w:val="00F85AD4761149FDB9BA3D51D9089352"/>
    <w:rsid w:val="00FF42DA"/>
  </w:style>
  <w:style w:type="paragraph" w:customStyle="1" w:styleId="09B7A90E76E54EC2A6DED1BCAB3D24E5">
    <w:name w:val="09B7A90E76E54EC2A6DED1BCAB3D24E5"/>
    <w:rsid w:val="00FF42DA"/>
  </w:style>
  <w:style w:type="paragraph" w:customStyle="1" w:styleId="47DBD6170DE04FAABE581CFD4E5BA37A">
    <w:name w:val="47DBD6170DE04FAABE581CFD4E5BA37A"/>
    <w:rsid w:val="00FF42DA"/>
  </w:style>
  <w:style w:type="paragraph" w:customStyle="1" w:styleId="446E9398AD2342939D1994EACDA49F98">
    <w:name w:val="446E9398AD2342939D1994EACDA49F98"/>
    <w:rsid w:val="00FF42DA"/>
  </w:style>
  <w:style w:type="paragraph" w:customStyle="1" w:styleId="6AFDA0CD16464A448E4E107FC7B5763F">
    <w:name w:val="6AFDA0CD16464A448E4E107FC7B5763F"/>
    <w:rsid w:val="00FF42DA"/>
  </w:style>
  <w:style w:type="paragraph" w:customStyle="1" w:styleId="4AF2888EA2F8401B9B492DFB307580FE">
    <w:name w:val="4AF2888EA2F8401B9B492DFB307580FE"/>
    <w:rsid w:val="00FF42DA"/>
  </w:style>
  <w:style w:type="paragraph" w:customStyle="1" w:styleId="1B532B6B74184C4798E80DD046450730">
    <w:name w:val="1B532B6B74184C4798E80DD046450730"/>
    <w:rsid w:val="00FF42DA"/>
  </w:style>
  <w:style w:type="paragraph" w:customStyle="1" w:styleId="16B9B9392E6F4A1283F410B8B0383DEF">
    <w:name w:val="16B9B9392E6F4A1283F410B8B0383DEF"/>
    <w:rsid w:val="00FF42DA"/>
  </w:style>
  <w:style w:type="paragraph" w:customStyle="1" w:styleId="19B910A3658D4A829A81B6E025F79239">
    <w:name w:val="19B910A3658D4A829A81B6E025F79239"/>
    <w:rsid w:val="00FF42DA"/>
  </w:style>
  <w:style w:type="paragraph" w:customStyle="1" w:styleId="2C4A9BA84F744B419C86354D6EBA9431">
    <w:name w:val="2C4A9BA84F744B419C86354D6EBA9431"/>
    <w:rsid w:val="00FF42DA"/>
  </w:style>
  <w:style w:type="paragraph" w:customStyle="1" w:styleId="E9EB3DD88A5940489F3809C26899EAE4">
    <w:name w:val="E9EB3DD88A5940489F3809C26899EAE4"/>
    <w:rsid w:val="00FF42DA"/>
  </w:style>
  <w:style w:type="paragraph" w:customStyle="1" w:styleId="D578650CC9C542E5B7D8840F938A1CC4">
    <w:name w:val="D578650CC9C542E5B7D8840F938A1CC4"/>
    <w:rsid w:val="00FF42DA"/>
  </w:style>
  <w:style w:type="paragraph" w:customStyle="1" w:styleId="EDBD9BA6DA0A450EBF0E02D3D7CD0464">
    <w:name w:val="EDBD9BA6DA0A450EBF0E02D3D7CD0464"/>
    <w:rsid w:val="00FF42DA"/>
  </w:style>
  <w:style w:type="paragraph" w:customStyle="1" w:styleId="B8F17818DBD64130AA2C84EC83629CA4">
    <w:name w:val="B8F17818DBD64130AA2C84EC83629CA4"/>
    <w:rsid w:val="00FF42DA"/>
  </w:style>
  <w:style w:type="paragraph" w:customStyle="1" w:styleId="A3D5726507D6429DAA8C46D1BFB960DA">
    <w:name w:val="A3D5726507D6429DAA8C46D1BFB960DA"/>
    <w:rsid w:val="00FF42DA"/>
  </w:style>
  <w:style w:type="paragraph" w:customStyle="1" w:styleId="099DDFFB066C4B9783EEADAA6CEC9EDB">
    <w:name w:val="099DDFFB066C4B9783EEADAA6CEC9EDB"/>
    <w:rsid w:val="00FF42DA"/>
  </w:style>
  <w:style w:type="paragraph" w:customStyle="1" w:styleId="6DFCBD86D7764507A9CBDBA056ACDDE4">
    <w:name w:val="6DFCBD86D7764507A9CBDBA056ACDDE4"/>
    <w:rsid w:val="00FF42DA"/>
  </w:style>
  <w:style w:type="paragraph" w:customStyle="1" w:styleId="4DDB0149C23F4D888E7089E346C6F75E">
    <w:name w:val="4DDB0149C23F4D888E7089E346C6F75E"/>
    <w:rsid w:val="00FF42DA"/>
  </w:style>
  <w:style w:type="paragraph" w:customStyle="1" w:styleId="B63EFD1CDB0F4BB8862D0B2FDE980C4D">
    <w:name w:val="B63EFD1CDB0F4BB8862D0B2FDE980C4D"/>
    <w:rsid w:val="00FF42DA"/>
  </w:style>
  <w:style w:type="paragraph" w:customStyle="1" w:styleId="D25C083097F544A688649EBF204FD4C2">
    <w:name w:val="D25C083097F544A688649EBF204FD4C2"/>
    <w:rsid w:val="00FF42DA"/>
  </w:style>
  <w:style w:type="paragraph" w:customStyle="1" w:styleId="57125904F0984D49BCF05F70032ACFCA">
    <w:name w:val="57125904F0984D49BCF05F70032ACFCA"/>
    <w:rsid w:val="00FF42DA"/>
  </w:style>
  <w:style w:type="paragraph" w:customStyle="1" w:styleId="5FCD8DE711D74D77A7EFB1135C88CDF4">
    <w:name w:val="5FCD8DE711D74D77A7EFB1135C88CDF4"/>
    <w:rsid w:val="00FF42DA"/>
  </w:style>
  <w:style w:type="paragraph" w:customStyle="1" w:styleId="0C6E4DDF69524A7388A80F0717B89DA2">
    <w:name w:val="0C6E4DDF69524A7388A80F0717B89DA2"/>
    <w:rsid w:val="00FF42DA"/>
  </w:style>
  <w:style w:type="paragraph" w:customStyle="1" w:styleId="61FACCF78E434C28A9F7DEFC4F4493C4">
    <w:name w:val="61FACCF78E434C28A9F7DEFC4F4493C4"/>
    <w:rsid w:val="00FF42DA"/>
  </w:style>
  <w:style w:type="paragraph" w:customStyle="1" w:styleId="2C5D1D998CA2494EBAC365C1EC3B6FFF">
    <w:name w:val="2C5D1D998CA2494EBAC365C1EC3B6FFF"/>
    <w:rsid w:val="00FF42DA"/>
  </w:style>
  <w:style w:type="paragraph" w:customStyle="1" w:styleId="2C0B18C81B5C44DA85B17EDFA3CF2866">
    <w:name w:val="2C0B18C81B5C44DA85B17EDFA3CF2866"/>
    <w:rsid w:val="00FF42DA"/>
  </w:style>
  <w:style w:type="paragraph" w:customStyle="1" w:styleId="FFF86B0C6E43442CA5DCEF1CB9AF1967">
    <w:name w:val="FFF86B0C6E43442CA5DCEF1CB9AF1967"/>
    <w:rsid w:val="00FF42DA"/>
  </w:style>
  <w:style w:type="paragraph" w:customStyle="1" w:styleId="30D795D74E6D40139EE13A57304A61EA">
    <w:name w:val="30D795D74E6D40139EE13A57304A61EA"/>
    <w:rsid w:val="00FF42DA"/>
  </w:style>
  <w:style w:type="paragraph" w:customStyle="1" w:styleId="5AD246CC02D04091857B44E0D6E043FB">
    <w:name w:val="5AD246CC02D04091857B44E0D6E043FB"/>
    <w:rsid w:val="00FF42DA"/>
  </w:style>
  <w:style w:type="paragraph" w:customStyle="1" w:styleId="8C23ECCB787844DC92D9015E9959963B">
    <w:name w:val="8C23ECCB787844DC92D9015E9959963B"/>
    <w:rsid w:val="00FF42DA"/>
  </w:style>
  <w:style w:type="paragraph" w:customStyle="1" w:styleId="9D56ED90BC5E48F9949FEB3E02B3265C">
    <w:name w:val="9D56ED90BC5E48F9949FEB3E02B3265C"/>
    <w:rsid w:val="00FF42DA"/>
  </w:style>
  <w:style w:type="paragraph" w:customStyle="1" w:styleId="058F32226F5740A68CC0C74F36ED6A43">
    <w:name w:val="058F32226F5740A68CC0C74F36ED6A43"/>
    <w:rsid w:val="00FF42DA"/>
  </w:style>
  <w:style w:type="paragraph" w:customStyle="1" w:styleId="4198ED9E487C47F49591C64320853712">
    <w:name w:val="4198ED9E487C47F49591C64320853712"/>
    <w:rsid w:val="00FF42DA"/>
  </w:style>
  <w:style w:type="paragraph" w:customStyle="1" w:styleId="30F05255A2B34DDCAF1D10DDCD72DE6F">
    <w:name w:val="30F05255A2B34DDCAF1D10DDCD72DE6F"/>
    <w:rsid w:val="00FF42DA"/>
  </w:style>
  <w:style w:type="paragraph" w:customStyle="1" w:styleId="E2868091DDC44B92809F230BFB3AD99C">
    <w:name w:val="E2868091DDC44B92809F230BFB3AD99C"/>
    <w:rsid w:val="00FF42DA"/>
  </w:style>
  <w:style w:type="paragraph" w:customStyle="1" w:styleId="7CBD0044AEB34E10A56DDEBA416EEE6C">
    <w:name w:val="7CBD0044AEB34E10A56DDEBA416EEE6C"/>
    <w:rsid w:val="00FF42DA"/>
  </w:style>
  <w:style w:type="paragraph" w:customStyle="1" w:styleId="C4419EC624574C1297D41EEAD28E25F9">
    <w:name w:val="C4419EC624574C1297D41EEAD28E25F9"/>
    <w:rsid w:val="00FF42DA"/>
  </w:style>
  <w:style w:type="paragraph" w:customStyle="1" w:styleId="2FF3AC18AFA8433EA5A9E5DB6AFC277F">
    <w:name w:val="2FF3AC18AFA8433EA5A9E5DB6AFC277F"/>
    <w:rsid w:val="00FF42DA"/>
  </w:style>
  <w:style w:type="paragraph" w:customStyle="1" w:styleId="E6C95C0C475244BC99F1F25357C0C260">
    <w:name w:val="E6C95C0C475244BC99F1F25357C0C260"/>
    <w:rsid w:val="00FF42DA"/>
  </w:style>
  <w:style w:type="paragraph" w:customStyle="1" w:styleId="36C3D8D202FF40E8A191B5BAF7844BC3">
    <w:name w:val="36C3D8D202FF40E8A191B5BAF7844BC3"/>
    <w:rsid w:val="00FF42DA"/>
  </w:style>
  <w:style w:type="paragraph" w:customStyle="1" w:styleId="A2D7E4004BF647C6883EA2BF386482F1">
    <w:name w:val="A2D7E4004BF647C6883EA2BF386482F1"/>
    <w:rsid w:val="00FF42DA"/>
  </w:style>
  <w:style w:type="paragraph" w:customStyle="1" w:styleId="48E02282499F424F969F9DF092D6B914">
    <w:name w:val="48E02282499F424F969F9DF092D6B914"/>
    <w:rsid w:val="00FF42DA"/>
  </w:style>
  <w:style w:type="paragraph" w:customStyle="1" w:styleId="FCD8BB5D6B054FF6A04A12778EBFA257">
    <w:name w:val="FCD8BB5D6B054FF6A04A12778EBFA257"/>
    <w:rsid w:val="00FF42DA"/>
  </w:style>
  <w:style w:type="paragraph" w:customStyle="1" w:styleId="17D3661AAF6E45F7BB550C1A97A70398">
    <w:name w:val="17D3661AAF6E45F7BB550C1A97A70398"/>
    <w:rsid w:val="00FF42DA"/>
  </w:style>
  <w:style w:type="paragraph" w:customStyle="1" w:styleId="0262BD6567474D09BC680F6F89344DBF">
    <w:name w:val="0262BD6567474D09BC680F6F89344DBF"/>
    <w:rsid w:val="00FF42DA"/>
  </w:style>
  <w:style w:type="paragraph" w:customStyle="1" w:styleId="B24ACE5B13414D56B28B54E2417F6126">
    <w:name w:val="B24ACE5B13414D56B28B54E2417F6126"/>
    <w:rsid w:val="00FF42DA"/>
  </w:style>
  <w:style w:type="paragraph" w:customStyle="1" w:styleId="78D3AD8F3AD0446BA92CDB46DA676503">
    <w:name w:val="78D3AD8F3AD0446BA92CDB46DA676503"/>
    <w:rsid w:val="00FF42DA"/>
  </w:style>
  <w:style w:type="paragraph" w:customStyle="1" w:styleId="0B339DF9CBA64D4C82A604AB38EF171C">
    <w:name w:val="0B339DF9CBA64D4C82A604AB38EF171C"/>
    <w:rsid w:val="00FF42DA"/>
  </w:style>
  <w:style w:type="paragraph" w:customStyle="1" w:styleId="38A504875ECE451BB1B67D4D001346DA">
    <w:name w:val="38A504875ECE451BB1B67D4D001346DA"/>
    <w:rsid w:val="00FF42DA"/>
  </w:style>
  <w:style w:type="paragraph" w:customStyle="1" w:styleId="58EFA649BE8A4AFD93D22C915DBCA748">
    <w:name w:val="58EFA649BE8A4AFD93D22C915DBCA748"/>
    <w:rsid w:val="00FF42DA"/>
  </w:style>
  <w:style w:type="paragraph" w:customStyle="1" w:styleId="E0718B1B2C164E0CB9100DBBDAD66DBA">
    <w:name w:val="E0718B1B2C164E0CB9100DBBDAD66DBA"/>
    <w:rsid w:val="00FF42DA"/>
  </w:style>
  <w:style w:type="paragraph" w:customStyle="1" w:styleId="220B816F59904B27B9D790AC5F03973E">
    <w:name w:val="220B816F59904B27B9D790AC5F03973E"/>
    <w:rsid w:val="00FF42DA"/>
  </w:style>
  <w:style w:type="paragraph" w:customStyle="1" w:styleId="9EB82BF332DE44E48B0E259F352D895A">
    <w:name w:val="9EB82BF332DE44E48B0E259F352D895A"/>
    <w:rsid w:val="00FF42DA"/>
  </w:style>
  <w:style w:type="paragraph" w:customStyle="1" w:styleId="2A6B8654E3AE4FFAA6572A9354602B29">
    <w:name w:val="2A6B8654E3AE4FFAA6572A9354602B29"/>
    <w:rsid w:val="00FF42DA"/>
  </w:style>
  <w:style w:type="paragraph" w:customStyle="1" w:styleId="06DD7A49E61E48A7A2640660DD81E4B0">
    <w:name w:val="06DD7A49E61E48A7A2640660DD81E4B0"/>
    <w:rsid w:val="00FF42DA"/>
  </w:style>
  <w:style w:type="paragraph" w:customStyle="1" w:styleId="A7C2F931B78C4575A9881CEFD411F9E6">
    <w:name w:val="A7C2F931B78C4575A9881CEFD411F9E6"/>
    <w:rsid w:val="00FF42DA"/>
  </w:style>
  <w:style w:type="paragraph" w:customStyle="1" w:styleId="9B2D0DC32B3C49C98F3D5EA2F6AECB23">
    <w:name w:val="9B2D0DC32B3C49C98F3D5EA2F6AECB23"/>
    <w:rsid w:val="00FF42DA"/>
  </w:style>
  <w:style w:type="paragraph" w:customStyle="1" w:styleId="8AF3F4AAF806491299566B22B46CBDD5">
    <w:name w:val="8AF3F4AAF806491299566B22B46CBDD5"/>
    <w:rsid w:val="00FF42DA"/>
  </w:style>
  <w:style w:type="paragraph" w:customStyle="1" w:styleId="FD96F33B88A64C34BF19D1AF42183BA2">
    <w:name w:val="FD96F33B88A64C34BF19D1AF42183BA2"/>
    <w:rsid w:val="00FF42DA"/>
  </w:style>
  <w:style w:type="paragraph" w:customStyle="1" w:styleId="0FFA7B25DB2A4680A307919189C63157">
    <w:name w:val="0FFA7B25DB2A4680A307919189C63157"/>
    <w:rsid w:val="00FF42DA"/>
  </w:style>
  <w:style w:type="paragraph" w:customStyle="1" w:styleId="DD4AB02456084A039D2AC97484FED1E2">
    <w:name w:val="DD4AB02456084A039D2AC97484FED1E2"/>
    <w:rsid w:val="00FF42DA"/>
  </w:style>
  <w:style w:type="paragraph" w:customStyle="1" w:styleId="74C5126598844B40BCF4DD93C250E5A9">
    <w:name w:val="74C5126598844B40BCF4DD93C250E5A9"/>
    <w:rsid w:val="00FF42DA"/>
  </w:style>
  <w:style w:type="paragraph" w:customStyle="1" w:styleId="EA1B7937E2E543FD8E7BC216EADB3306">
    <w:name w:val="EA1B7937E2E543FD8E7BC216EADB3306"/>
    <w:rsid w:val="00FF42DA"/>
  </w:style>
  <w:style w:type="paragraph" w:customStyle="1" w:styleId="783052BC35F349EC99BCAA4010FC5BE5">
    <w:name w:val="783052BC35F349EC99BCAA4010FC5BE5"/>
    <w:rsid w:val="00FF42DA"/>
  </w:style>
  <w:style w:type="paragraph" w:customStyle="1" w:styleId="C0EF1B1D54064586AA861841C0319815">
    <w:name w:val="C0EF1B1D54064586AA861841C0319815"/>
    <w:rsid w:val="00FF42DA"/>
  </w:style>
  <w:style w:type="paragraph" w:customStyle="1" w:styleId="E5DC05862E4141BD8BC98507FDFC160D">
    <w:name w:val="E5DC05862E4141BD8BC98507FDFC160D"/>
    <w:rsid w:val="00FF42DA"/>
  </w:style>
  <w:style w:type="paragraph" w:customStyle="1" w:styleId="BA0B6EDC195445FD863F125D939E7593">
    <w:name w:val="BA0B6EDC195445FD863F125D939E7593"/>
    <w:rsid w:val="00FF42DA"/>
  </w:style>
  <w:style w:type="paragraph" w:customStyle="1" w:styleId="1942BB819D404469B6B19C7404EA1B50">
    <w:name w:val="1942BB819D404469B6B19C7404EA1B50"/>
    <w:rsid w:val="00FF42DA"/>
  </w:style>
  <w:style w:type="paragraph" w:customStyle="1" w:styleId="2C4B17C16D644D1283D02D8B8D0460F1">
    <w:name w:val="2C4B17C16D644D1283D02D8B8D0460F1"/>
    <w:rsid w:val="00FF42DA"/>
  </w:style>
  <w:style w:type="paragraph" w:customStyle="1" w:styleId="019B7F771CE9434D90C0102E39FE44CA">
    <w:name w:val="019B7F771CE9434D90C0102E39FE44CA"/>
    <w:rsid w:val="00FF42DA"/>
  </w:style>
  <w:style w:type="paragraph" w:customStyle="1" w:styleId="3883613BC762496986D9C0E39D41FE67">
    <w:name w:val="3883613BC762496986D9C0E39D41FE67"/>
    <w:rsid w:val="00FF42DA"/>
  </w:style>
  <w:style w:type="paragraph" w:customStyle="1" w:styleId="CD7C0175F19042E18BE612E3A6AB24BF">
    <w:name w:val="CD7C0175F19042E18BE612E3A6AB24BF"/>
    <w:rsid w:val="00962FBE"/>
  </w:style>
  <w:style w:type="paragraph" w:customStyle="1" w:styleId="0994B8FDB8DA436B9843BF977484872E">
    <w:name w:val="0994B8FDB8DA436B9843BF977484872E"/>
    <w:rsid w:val="00962FBE"/>
  </w:style>
  <w:style w:type="paragraph" w:customStyle="1" w:styleId="E932D4B7347C4E5BAC6E65842C2A9839">
    <w:name w:val="E932D4B7347C4E5BAC6E65842C2A9839"/>
    <w:rsid w:val="00962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a313137-2cf1-4ab7-8298-2874238658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4D1BC81621C4AA293CA3F6D8D9F5B" ma:contentTypeVersion="12" ma:contentTypeDescription="Створення нового документа." ma:contentTypeScope="" ma:versionID="51bb5a21e16a5e5c3fac861d5eba08b7">
  <xsd:schema xmlns:xsd="http://www.w3.org/2001/XMLSchema" xmlns:xs="http://www.w3.org/2001/XMLSchema" xmlns:p="http://schemas.microsoft.com/office/2006/metadata/properties" xmlns:ns3="da313137-2cf1-4ab7-8298-287423865884" xmlns:ns4="93dcf9d5-016b-48c8-a3a6-6c9a6208dd4f" targetNamespace="http://schemas.microsoft.com/office/2006/metadata/properties" ma:root="true" ma:fieldsID="5e7733c81de060356fc9071a17ae212d" ns3:_="" ns4:_="">
    <xsd:import namespace="da313137-2cf1-4ab7-8298-287423865884"/>
    <xsd:import namespace="93dcf9d5-016b-48c8-a3a6-6c9a6208d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3137-2cf1-4ab7-8298-287423865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f9d5-016b-48c8-a3a6-6c9a6208d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da313137-2cf1-4ab7-8298-287423865884"/>
  </ds:schemaRefs>
</ds:datastoreItem>
</file>

<file path=customXml/itemProps3.xml><?xml version="1.0" encoding="utf-8"?>
<ds:datastoreItem xmlns:ds="http://schemas.openxmlformats.org/officeDocument/2006/customXml" ds:itemID="{5A484B9D-089F-4B05-BB0C-B8471CCEE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3137-2cf1-4ab7-8298-287423865884"/>
    <ds:schemaRef ds:uri="93dcf9d5-016b-48c8-a3a6-6c9a6208d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{EF00117E-3441-4DF7-B631-E49ACC35FDE6}tf16402400_win32.dotx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2020-11-24T17:42:00Z</dcterms:created>
  <dcterms:modified xsi:type="dcterms:W3CDTF">2020-11-24T17:42:00Z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0x01010074F4D1BC81621C4AA293CA3F6D8D9F5B</vt:lpwstr>
  </property>
</Properties>
</file>